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5F04D" w14:textId="52C09C94" w:rsidR="006111C5" w:rsidRDefault="00173926" w:rsidP="007F1FF9">
      <w:pPr>
        <w:pStyle w:val="Heading1"/>
        <w:numPr>
          <w:ilvl w:val="0"/>
          <w:numId w:val="0"/>
        </w:numPr>
        <w:ind w:left="1701" w:hanging="1701"/>
        <w:jc w:val="center"/>
      </w:pPr>
      <w:r>
        <w:t xml:space="preserve">Kiến thức </w:t>
      </w:r>
      <w:r w:rsidR="006663C1">
        <w:t>và kỹ năng đã học được</w:t>
      </w:r>
    </w:p>
    <w:p w14:paraId="59447BF0" w14:textId="3B017A7E" w:rsidR="00173926" w:rsidRDefault="00173926" w:rsidP="00F63F17">
      <w:pPr>
        <w:pStyle w:val="Heading2"/>
      </w:pPr>
      <w:r>
        <w:t>Sử dụng react-form</w:t>
      </w:r>
    </w:p>
    <w:p w14:paraId="42C5109C" w14:textId="7F73E8C9" w:rsidR="00173926" w:rsidRDefault="00173926" w:rsidP="00F63F17">
      <w:pPr>
        <w:pStyle w:val="StyleTr"/>
      </w:pPr>
      <w:r>
        <w:t xml:space="preserve">Quản lý các form input </w:t>
      </w:r>
    </w:p>
    <w:p w14:paraId="1CB6608E" w14:textId="78DD9FCD" w:rsidR="007C3A62" w:rsidRDefault="007C3A62" w:rsidP="007C3A62">
      <w:pPr>
        <w:pStyle w:val="StyleTr"/>
        <w:numPr>
          <w:ilvl w:val="0"/>
          <w:numId w:val="0"/>
        </w:numPr>
        <w:ind w:left="426"/>
      </w:pPr>
      <w:r w:rsidRPr="007C3A62">
        <w:rPr>
          <w:noProof/>
        </w:rPr>
        <w:drawing>
          <wp:inline distT="0" distB="0" distL="0" distR="0" wp14:anchorId="69488484" wp14:editId="53D377C1">
            <wp:extent cx="5760720" cy="377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29E3" w14:textId="1225FBBA" w:rsidR="00173926" w:rsidRDefault="00173926" w:rsidP="00F63F17">
      <w:pPr>
        <w:pStyle w:val="StyleTr"/>
      </w:pPr>
      <w:r>
        <w:t>Nhập xuất dữ liệu</w:t>
      </w:r>
    </w:p>
    <w:p w14:paraId="5636BA07" w14:textId="72A60E5D" w:rsidR="00173926" w:rsidRDefault="00173926" w:rsidP="00F63F17">
      <w:pPr>
        <w:pStyle w:val="StyleTr"/>
      </w:pPr>
      <w:r>
        <w:t>Validate các giá trị</w:t>
      </w:r>
    </w:p>
    <w:p w14:paraId="6781EB29" w14:textId="63E883CB" w:rsidR="007C3A62" w:rsidRDefault="007C3A62" w:rsidP="007C3A62">
      <w:pPr>
        <w:pStyle w:val="StyleTr"/>
        <w:numPr>
          <w:ilvl w:val="0"/>
          <w:numId w:val="0"/>
        </w:numPr>
        <w:ind w:left="426"/>
      </w:pPr>
      <w:r w:rsidRPr="007C3A62">
        <w:rPr>
          <w:noProof/>
        </w:rPr>
        <w:drawing>
          <wp:inline distT="0" distB="0" distL="0" distR="0" wp14:anchorId="73C56CF5" wp14:editId="47AA1B5C">
            <wp:extent cx="5760720" cy="12827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E7BF" w14:textId="44560B4E" w:rsidR="007C3A62" w:rsidRDefault="007C3A62" w:rsidP="007C3A62">
      <w:pPr>
        <w:pStyle w:val="StyleTr"/>
        <w:numPr>
          <w:ilvl w:val="0"/>
          <w:numId w:val="0"/>
        </w:numPr>
        <w:ind w:left="426"/>
      </w:pPr>
      <w:r w:rsidRPr="007C3A62">
        <w:rPr>
          <w:noProof/>
        </w:rPr>
        <w:drawing>
          <wp:inline distT="0" distB="0" distL="0" distR="0" wp14:anchorId="477FCEA3" wp14:editId="0D271CC2">
            <wp:extent cx="3909399" cy="179847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</w:p>
    <w:p w14:paraId="6CD05B88" w14:textId="56D012F4" w:rsidR="00173926" w:rsidRDefault="00173926" w:rsidP="00F63F17">
      <w:pPr>
        <w:pStyle w:val="Heading2"/>
      </w:pPr>
      <w:r>
        <w:lastRenderedPageBreak/>
        <w:t xml:space="preserve">Biết cách viết cấu </w:t>
      </w:r>
      <w:r w:rsidR="00F63F17">
        <w:t>hình</w:t>
      </w:r>
      <w:r>
        <w:t xml:space="preserve"> của dự án </w:t>
      </w:r>
      <w:r w:rsidR="008227E0">
        <w:t>yêu cầu</w:t>
      </w:r>
    </w:p>
    <w:p w14:paraId="5980EAB7" w14:textId="2E9AF328" w:rsidR="009F6B41" w:rsidRPr="009F6B41" w:rsidRDefault="009F6B41" w:rsidP="009F6B41">
      <w:r w:rsidRPr="009F6B41">
        <w:rPr>
          <w:noProof/>
        </w:rPr>
        <w:drawing>
          <wp:inline distT="0" distB="0" distL="0" distR="0" wp14:anchorId="096F1FAC" wp14:editId="071ED0AC">
            <wp:extent cx="3833192" cy="5281118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1567" w14:textId="4DA18A06" w:rsidR="00173926" w:rsidRDefault="00173926" w:rsidP="00F63F17">
      <w:pPr>
        <w:pStyle w:val="Heading2"/>
      </w:pPr>
      <w:r>
        <w:t>Biết sử dụng 1 file api gobal chung</w:t>
      </w:r>
    </w:p>
    <w:p w14:paraId="4B69480B" w14:textId="5F408FCE" w:rsidR="009856CB" w:rsidRDefault="00AB428F" w:rsidP="009856CB">
      <w:pPr>
        <w:pStyle w:val="StyleTr"/>
      </w:pPr>
      <w:r>
        <w:t>Giúp tối ưu s</w:t>
      </w:r>
      <w:r w:rsidR="007F1FF9">
        <w:t>ử</w:t>
      </w:r>
      <w:r>
        <w:t xml:space="preserve"> dụng đường link để call api</w:t>
      </w:r>
    </w:p>
    <w:p w14:paraId="4AD9C048" w14:textId="1EB259F5" w:rsidR="009856CB" w:rsidRDefault="009856CB" w:rsidP="009856CB">
      <w:pPr>
        <w:pStyle w:val="StyleTr"/>
        <w:numPr>
          <w:ilvl w:val="0"/>
          <w:numId w:val="0"/>
        </w:numPr>
      </w:pPr>
      <w:r w:rsidRPr="007C3A62">
        <w:rPr>
          <w:noProof/>
        </w:rPr>
        <w:drawing>
          <wp:inline distT="0" distB="0" distL="0" distR="0" wp14:anchorId="3B31D0A4" wp14:editId="011DE5BE">
            <wp:extent cx="5052498" cy="236240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4BA6" w14:textId="4AAE62DD" w:rsidR="007C3A62" w:rsidRDefault="007C3A62" w:rsidP="007C3A62">
      <w:pPr>
        <w:pStyle w:val="StyleTr"/>
        <w:numPr>
          <w:ilvl w:val="0"/>
          <w:numId w:val="0"/>
        </w:numPr>
        <w:ind w:left="426"/>
      </w:pPr>
    </w:p>
    <w:p w14:paraId="00F79095" w14:textId="32C13368" w:rsidR="0006523E" w:rsidRDefault="009856CB" w:rsidP="009856CB">
      <w:pPr>
        <w:pStyle w:val="StyleTr"/>
        <w:numPr>
          <w:ilvl w:val="0"/>
          <w:numId w:val="0"/>
        </w:numPr>
      </w:pPr>
      <w:r w:rsidRPr="007C3A62">
        <w:rPr>
          <w:noProof/>
        </w:rPr>
        <w:lastRenderedPageBreak/>
        <w:drawing>
          <wp:inline distT="0" distB="0" distL="0" distR="0" wp14:anchorId="5AF7F8C3" wp14:editId="6F251627">
            <wp:extent cx="5760720" cy="335343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E203" w14:textId="74511F25" w:rsidR="0006523E" w:rsidRDefault="0006523E" w:rsidP="0006523E">
      <w:pPr>
        <w:pStyle w:val="Heading2"/>
      </w:pPr>
      <w:r>
        <w:t xml:space="preserve">Tối ưu các text hiển thị (Sử dụng đa ngôn ngữ) </w:t>
      </w:r>
    </w:p>
    <w:p w14:paraId="6724BF82" w14:textId="087D2D6A" w:rsidR="0006523E" w:rsidRPr="00AB428F" w:rsidRDefault="0006523E" w:rsidP="009856CB">
      <w:pPr>
        <w:pStyle w:val="StyleTr"/>
        <w:numPr>
          <w:ilvl w:val="0"/>
          <w:numId w:val="0"/>
        </w:numPr>
      </w:pPr>
      <w:r w:rsidRPr="0006523E">
        <w:rPr>
          <w:noProof/>
        </w:rPr>
        <w:drawing>
          <wp:inline distT="0" distB="0" distL="0" distR="0" wp14:anchorId="4543EC5C" wp14:editId="17745C85">
            <wp:extent cx="5760720" cy="44430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5840" w14:textId="46E703BD" w:rsidR="00173926" w:rsidRDefault="007767ED" w:rsidP="007767ED">
      <w:pPr>
        <w:pStyle w:val="Heading2"/>
      </w:pPr>
      <w:r>
        <w:lastRenderedPageBreak/>
        <w:t>Kỹ năng fix bug</w:t>
      </w:r>
    </w:p>
    <w:p w14:paraId="27874526" w14:textId="1CAE12F5" w:rsidR="002F7747" w:rsidRDefault="002F7747" w:rsidP="002F7747">
      <w:pPr>
        <w:pStyle w:val="Heading2"/>
      </w:pPr>
      <w:r>
        <w:t>Kỹ năng tư duy các chức năng không sử dụng thư viện</w:t>
      </w:r>
    </w:p>
    <w:p w14:paraId="5D19F3CE" w14:textId="0AC28C76" w:rsidR="002F7747" w:rsidRPr="002F7747" w:rsidRDefault="002F7747" w:rsidP="002F7747">
      <w:r w:rsidRPr="002F7747">
        <w:drawing>
          <wp:inline distT="0" distB="0" distL="0" distR="0" wp14:anchorId="6493313B" wp14:editId="29B222B6">
            <wp:extent cx="5760720" cy="4027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747" w:rsidRPr="002F7747" w:rsidSect="00E774E9">
      <w:footerReference w:type="default" r:id="rId16"/>
      <w:pgSz w:w="11907" w:h="16840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70E61" w14:textId="77777777" w:rsidR="006A1B34" w:rsidRDefault="006A1B34" w:rsidP="00E774E9">
      <w:pPr>
        <w:spacing w:before="0" w:after="0" w:line="240" w:lineRule="auto"/>
      </w:pPr>
      <w:r>
        <w:separator/>
      </w:r>
    </w:p>
  </w:endnote>
  <w:endnote w:type="continuationSeparator" w:id="0">
    <w:p w14:paraId="75B9273E" w14:textId="77777777" w:rsidR="006A1B34" w:rsidRDefault="006A1B34" w:rsidP="00E774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11220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C0118C" w14:textId="663EC087" w:rsidR="00A63DFA" w:rsidRDefault="00A63D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65CEEC" w14:textId="77777777" w:rsidR="00A63DFA" w:rsidRDefault="00A63D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4AB8F" w14:textId="77777777" w:rsidR="006A1B34" w:rsidRDefault="006A1B34" w:rsidP="00E774E9">
      <w:pPr>
        <w:spacing w:before="0" w:after="0" w:line="240" w:lineRule="auto"/>
      </w:pPr>
      <w:r>
        <w:separator/>
      </w:r>
    </w:p>
  </w:footnote>
  <w:footnote w:type="continuationSeparator" w:id="0">
    <w:p w14:paraId="0810BA53" w14:textId="77777777" w:rsidR="006A1B34" w:rsidRDefault="006A1B34" w:rsidP="00E774E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353"/>
    <w:multiLevelType w:val="hybridMultilevel"/>
    <w:tmpl w:val="BBA2CD44"/>
    <w:lvl w:ilvl="0" w:tplc="238621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76280"/>
    <w:multiLevelType w:val="multilevel"/>
    <w:tmpl w:val="49DA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241A1"/>
    <w:multiLevelType w:val="multilevel"/>
    <w:tmpl w:val="225C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C64FE"/>
    <w:multiLevelType w:val="multilevel"/>
    <w:tmpl w:val="4718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63FAF"/>
    <w:multiLevelType w:val="multilevel"/>
    <w:tmpl w:val="A114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A58A3"/>
    <w:multiLevelType w:val="multilevel"/>
    <w:tmpl w:val="6674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8066F"/>
    <w:multiLevelType w:val="hybridMultilevel"/>
    <w:tmpl w:val="D0749F02"/>
    <w:lvl w:ilvl="0" w:tplc="8A3811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634A2"/>
    <w:multiLevelType w:val="multilevel"/>
    <w:tmpl w:val="EAB0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3D06F7"/>
    <w:multiLevelType w:val="hybridMultilevel"/>
    <w:tmpl w:val="E1F27DC2"/>
    <w:lvl w:ilvl="0" w:tplc="BB16C3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75D85"/>
    <w:multiLevelType w:val="hybridMultilevel"/>
    <w:tmpl w:val="EF401B80"/>
    <w:lvl w:ilvl="0" w:tplc="47FA8E36">
      <w:start w:val="1"/>
      <w:numFmt w:val="bullet"/>
      <w:pStyle w:val="StyleTr"/>
      <w:lvlText w:val=""/>
      <w:lvlJc w:val="left"/>
      <w:pPr>
        <w:tabs>
          <w:tab w:val="num" w:pos="710"/>
        </w:tabs>
        <w:ind w:left="710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20C07"/>
    <w:multiLevelType w:val="hybridMultilevel"/>
    <w:tmpl w:val="7584CEDC"/>
    <w:lvl w:ilvl="0" w:tplc="7CEA8AE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53D34"/>
    <w:multiLevelType w:val="multilevel"/>
    <w:tmpl w:val="49E8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C864E8"/>
    <w:multiLevelType w:val="hybridMultilevel"/>
    <w:tmpl w:val="AABA5172"/>
    <w:lvl w:ilvl="0" w:tplc="1BB674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2073F"/>
    <w:multiLevelType w:val="multilevel"/>
    <w:tmpl w:val="4EF6960C"/>
    <w:lvl w:ilvl="0">
      <w:start w:val="1"/>
      <w:numFmt w:val="decimal"/>
      <w:pStyle w:val="Heading1"/>
      <w:lvlText w:val="CHƯƠNG %1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135"/>
        </w:tabs>
        <w:ind w:left="1135" w:hanging="7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2C7F397F"/>
    <w:multiLevelType w:val="multilevel"/>
    <w:tmpl w:val="E53CD5AE"/>
    <w:lvl w:ilvl="0"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9221BFB"/>
    <w:multiLevelType w:val="hybridMultilevel"/>
    <w:tmpl w:val="F738CC76"/>
    <w:lvl w:ilvl="0" w:tplc="1454379E">
      <w:start w:val="1"/>
      <w:numFmt w:val="bullet"/>
      <w:pStyle w:val="StyleCng"/>
      <w:lvlText w:val="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652B6A"/>
    <w:multiLevelType w:val="multilevel"/>
    <w:tmpl w:val="9330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104EBD"/>
    <w:multiLevelType w:val="hybridMultilevel"/>
    <w:tmpl w:val="BDAC050C"/>
    <w:lvl w:ilvl="0" w:tplc="8BFCD0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E3D23"/>
    <w:multiLevelType w:val="multilevel"/>
    <w:tmpl w:val="50EE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1E7149"/>
    <w:multiLevelType w:val="hybridMultilevel"/>
    <w:tmpl w:val="CC9AC79E"/>
    <w:lvl w:ilvl="0" w:tplc="2724EA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EE23BE"/>
    <w:multiLevelType w:val="hybridMultilevel"/>
    <w:tmpl w:val="C5028D1E"/>
    <w:lvl w:ilvl="0" w:tplc="5D6671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0A4D66"/>
    <w:multiLevelType w:val="multilevel"/>
    <w:tmpl w:val="0958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AC0BD5"/>
    <w:multiLevelType w:val="hybridMultilevel"/>
    <w:tmpl w:val="2870CB90"/>
    <w:lvl w:ilvl="0" w:tplc="4E2662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638890">
    <w:abstractNumId w:val="9"/>
  </w:num>
  <w:num w:numId="2" w16cid:durableId="2047488801">
    <w:abstractNumId w:val="15"/>
  </w:num>
  <w:num w:numId="3" w16cid:durableId="2133744843">
    <w:abstractNumId w:val="13"/>
  </w:num>
  <w:num w:numId="4" w16cid:durableId="296109249">
    <w:abstractNumId w:val="8"/>
  </w:num>
  <w:num w:numId="5" w16cid:durableId="1968582376">
    <w:abstractNumId w:val="17"/>
  </w:num>
  <w:num w:numId="6" w16cid:durableId="1025407742">
    <w:abstractNumId w:val="20"/>
  </w:num>
  <w:num w:numId="7" w16cid:durableId="401873514">
    <w:abstractNumId w:val="14"/>
  </w:num>
  <w:num w:numId="8" w16cid:durableId="212664994">
    <w:abstractNumId w:val="22"/>
  </w:num>
  <w:num w:numId="9" w16cid:durableId="1370034093">
    <w:abstractNumId w:val="19"/>
  </w:num>
  <w:num w:numId="10" w16cid:durableId="1298294909">
    <w:abstractNumId w:val="6"/>
  </w:num>
  <w:num w:numId="11" w16cid:durableId="1354772270">
    <w:abstractNumId w:val="10"/>
  </w:num>
  <w:num w:numId="12" w16cid:durableId="1457530317">
    <w:abstractNumId w:val="4"/>
  </w:num>
  <w:num w:numId="13" w16cid:durableId="1050302989">
    <w:abstractNumId w:val="2"/>
  </w:num>
  <w:num w:numId="14" w16cid:durableId="850490427">
    <w:abstractNumId w:val="7"/>
  </w:num>
  <w:num w:numId="15" w16cid:durableId="1779327949">
    <w:abstractNumId w:val="3"/>
  </w:num>
  <w:num w:numId="16" w16cid:durableId="199242114">
    <w:abstractNumId w:val="18"/>
  </w:num>
  <w:num w:numId="17" w16cid:durableId="1753744898">
    <w:abstractNumId w:val="5"/>
  </w:num>
  <w:num w:numId="18" w16cid:durableId="1836261693">
    <w:abstractNumId w:val="16"/>
  </w:num>
  <w:num w:numId="19" w16cid:durableId="810558139">
    <w:abstractNumId w:val="1"/>
  </w:num>
  <w:num w:numId="20" w16cid:durableId="246353897">
    <w:abstractNumId w:val="11"/>
  </w:num>
  <w:num w:numId="21" w16cid:durableId="1452822115">
    <w:abstractNumId w:val="21"/>
  </w:num>
  <w:num w:numId="22" w16cid:durableId="1500731534">
    <w:abstractNumId w:val="12"/>
  </w:num>
  <w:num w:numId="23" w16cid:durableId="1904026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04"/>
    <w:rsid w:val="00003AEA"/>
    <w:rsid w:val="00012474"/>
    <w:rsid w:val="00041E16"/>
    <w:rsid w:val="00050580"/>
    <w:rsid w:val="0006523E"/>
    <w:rsid w:val="00070539"/>
    <w:rsid w:val="000B5CF1"/>
    <w:rsid w:val="000D2167"/>
    <w:rsid w:val="000F6758"/>
    <w:rsid w:val="001031E4"/>
    <w:rsid w:val="001047D5"/>
    <w:rsid w:val="00116A40"/>
    <w:rsid w:val="00135612"/>
    <w:rsid w:val="00173926"/>
    <w:rsid w:val="001755A3"/>
    <w:rsid w:val="00195D55"/>
    <w:rsid w:val="001A1779"/>
    <w:rsid w:val="001C334D"/>
    <w:rsid w:val="001C7741"/>
    <w:rsid w:val="001F16B1"/>
    <w:rsid w:val="002048DE"/>
    <w:rsid w:val="00244E5E"/>
    <w:rsid w:val="00284422"/>
    <w:rsid w:val="00284FF9"/>
    <w:rsid w:val="00296913"/>
    <w:rsid w:val="002A4E1D"/>
    <w:rsid w:val="002C12E6"/>
    <w:rsid w:val="002F7747"/>
    <w:rsid w:val="00360151"/>
    <w:rsid w:val="00365AA4"/>
    <w:rsid w:val="003800CC"/>
    <w:rsid w:val="00392885"/>
    <w:rsid w:val="00395050"/>
    <w:rsid w:val="003D52BA"/>
    <w:rsid w:val="00427212"/>
    <w:rsid w:val="00455CC6"/>
    <w:rsid w:val="004A033A"/>
    <w:rsid w:val="004A5486"/>
    <w:rsid w:val="004F54FC"/>
    <w:rsid w:val="0050527C"/>
    <w:rsid w:val="00505C7F"/>
    <w:rsid w:val="00592949"/>
    <w:rsid w:val="005B6F6B"/>
    <w:rsid w:val="005F77BA"/>
    <w:rsid w:val="006111C5"/>
    <w:rsid w:val="00617AF0"/>
    <w:rsid w:val="006219DA"/>
    <w:rsid w:val="00663C75"/>
    <w:rsid w:val="006663C1"/>
    <w:rsid w:val="00675CA4"/>
    <w:rsid w:val="0068308F"/>
    <w:rsid w:val="00691FA6"/>
    <w:rsid w:val="00694822"/>
    <w:rsid w:val="006976C0"/>
    <w:rsid w:val="006A1211"/>
    <w:rsid w:val="006A1B34"/>
    <w:rsid w:val="006C0E3E"/>
    <w:rsid w:val="006C2DBF"/>
    <w:rsid w:val="006E07DE"/>
    <w:rsid w:val="006F6D65"/>
    <w:rsid w:val="0070543A"/>
    <w:rsid w:val="007767ED"/>
    <w:rsid w:val="00782997"/>
    <w:rsid w:val="00785FAB"/>
    <w:rsid w:val="007A56CF"/>
    <w:rsid w:val="007C2348"/>
    <w:rsid w:val="007C3A62"/>
    <w:rsid w:val="007F1FF9"/>
    <w:rsid w:val="00802FE4"/>
    <w:rsid w:val="00814A16"/>
    <w:rsid w:val="008227E0"/>
    <w:rsid w:val="00836187"/>
    <w:rsid w:val="0085233A"/>
    <w:rsid w:val="00853353"/>
    <w:rsid w:val="00865E7A"/>
    <w:rsid w:val="00866A84"/>
    <w:rsid w:val="008C5E5C"/>
    <w:rsid w:val="00901204"/>
    <w:rsid w:val="009031B3"/>
    <w:rsid w:val="00915A80"/>
    <w:rsid w:val="00934D9F"/>
    <w:rsid w:val="0094019A"/>
    <w:rsid w:val="0095701B"/>
    <w:rsid w:val="00965145"/>
    <w:rsid w:val="00973453"/>
    <w:rsid w:val="00976E65"/>
    <w:rsid w:val="009856CB"/>
    <w:rsid w:val="009B1E9D"/>
    <w:rsid w:val="009E5CAB"/>
    <w:rsid w:val="009F6B41"/>
    <w:rsid w:val="00A00D1D"/>
    <w:rsid w:val="00A0359E"/>
    <w:rsid w:val="00A068C5"/>
    <w:rsid w:val="00A55EEB"/>
    <w:rsid w:val="00A6033C"/>
    <w:rsid w:val="00A613C1"/>
    <w:rsid w:val="00A63DFA"/>
    <w:rsid w:val="00A80F22"/>
    <w:rsid w:val="00A87C59"/>
    <w:rsid w:val="00AB428F"/>
    <w:rsid w:val="00AC10B8"/>
    <w:rsid w:val="00AD120D"/>
    <w:rsid w:val="00AE0ADF"/>
    <w:rsid w:val="00B60173"/>
    <w:rsid w:val="00B677B9"/>
    <w:rsid w:val="00B76D99"/>
    <w:rsid w:val="00B90C27"/>
    <w:rsid w:val="00B917F3"/>
    <w:rsid w:val="00B95450"/>
    <w:rsid w:val="00BD6969"/>
    <w:rsid w:val="00BF3087"/>
    <w:rsid w:val="00C10384"/>
    <w:rsid w:val="00C25FDB"/>
    <w:rsid w:val="00C27A7E"/>
    <w:rsid w:val="00C472B4"/>
    <w:rsid w:val="00CD1225"/>
    <w:rsid w:val="00CE5FF0"/>
    <w:rsid w:val="00D151F9"/>
    <w:rsid w:val="00D2437F"/>
    <w:rsid w:val="00D34676"/>
    <w:rsid w:val="00D46D1F"/>
    <w:rsid w:val="00D949B2"/>
    <w:rsid w:val="00DC391A"/>
    <w:rsid w:val="00DF56E9"/>
    <w:rsid w:val="00E06AF6"/>
    <w:rsid w:val="00E44861"/>
    <w:rsid w:val="00E62DBF"/>
    <w:rsid w:val="00E774E9"/>
    <w:rsid w:val="00E822D3"/>
    <w:rsid w:val="00EA1076"/>
    <w:rsid w:val="00EB26DE"/>
    <w:rsid w:val="00ED2C9A"/>
    <w:rsid w:val="00ED71D1"/>
    <w:rsid w:val="00EE05D3"/>
    <w:rsid w:val="00EE1817"/>
    <w:rsid w:val="00F07358"/>
    <w:rsid w:val="00F20683"/>
    <w:rsid w:val="00F63F17"/>
    <w:rsid w:val="00F64E96"/>
    <w:rsid w:val="00F765CA"/>
    <w:rsid w:val="00FC58EE"/>
    <w:rsid w:val="00FE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E29E6"/>
  <w15:chartTrackingRefBased/>
  <w15:docId w15:val="{B7A3F676-7AF7-4689-96CA-A8720C67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050"/>
    <w:pPr>
      <w:spacing w:before="120" w:after="120" w:line="288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E3E"/>
    <w:pPr>
      <w:keepNext/>
      <w:keepLines/>
      <w:pageBreakBefore/>
      <w:numPr>
        <w:numId w:val="3"/>
      </w:numPr>
      <w:spacing w:before="0" w:after="240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050"/>
    <w:pPr>
      <w:keepNext/>
      <w:keepLines/>
      <w:numPr>
        <w:ilvl w:val="1"/>
        <w:numId w:val="3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050"/>
    <w:pPr>
      <w:keepNext/>
      <w:keepLines/>
      <w:numPr>
        <w:ilvl w:val="2"/>
        <w:numId w:val="3"/>
      </w:numPr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0ADF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AD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AD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AD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AD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AD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E3E"/>
    <w:rPr>
      <w:rFonts w:ascii="Times New Roman" w:eastAsiaTheme="majorEastAsia" w:hAnsi="Times New Roman" w:cstheme="majorBidi"/>
      <w:b/>
      <w:cap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5050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5050"/>
    <w:rPr>
      <w:rFonts w:ascii="Times New Roman" w:eastAsiaTheme="majorEastAsia" w:hAnsi="Times New Roman" w:cstheme="majorBidi"/>
      <w:b/>
      <w:i/>
      <w:sz w:val="26"/>
      <w:szCs w:val="24"/>
    </w:rPr>
  </w:style>
  <w:style w:type="paragraph" w:customStyle="1" w:styleId="DoanVB">
    <w:name w:val="DoanVB"/>
    <w:basedOn w:val="Normal"/>
    <w:qFormat/>
    <w:rsid w:val="00395050"/>
    <w:pPr>
      <w:ind w:firstLine="567"/>
    </w:pPr>
    <w:rPr>
      <w:rFonts w:eastAsiaTheme="majorEastAsia" w:cstheme="majorBidi"/>
      <w:szCs w:val="26"/>
    </w:rPr>
  </w:style>
  <w:style w:type="paragraph" w:customStyle="1" w:styleId="StyleTr">
    <w:name w:val="Style Trừ"/>
    <w:basedOn w:val="Normal"/>
    <w:qFormat/>
    <w:rsid w:val="00395050"/>
    <w:pPr>
      <w:numPr>
        <w:numId w:val="1"/>
      </w:numPr>
    </w:pPr>
  </w:style>
  <w:style w:type="paragraph" w:customStyle="1" w:styleId="StyleCng">
    <w:name w:val="Style Cộng"/>
    <w:basedOn w:val="Normal"/>
    <w:qFormat/>
    <w:rsid w:val="00395050"/>
    <w:pPr>
      <w:numPr>
        <w:numId w:val="2"/>
      </w:numPr>
    </w:pPr>
  </w:style>
  <w:style w:type="table" w:styleId="TableGrid">
    <w:name w:val="Table Grid"/>
    <w:basedOn w:val="TableNormal"/>
    <w:uiPriority w:val="39"/>
    <w:rsid w:val="00611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E0ADF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ADF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ADF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ADF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774E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4E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E774E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4E9"/>
    <w:rPr>
      <w:rFonts w:ascii="Times New Roman" w:hAnsi="Times New Roman"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505C7F"/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505C7F"/>
    <w:pPr>
      <w:ind w:left="851" w:hanging="567"/>
    </w:pPr>
    <w:rPr>
      <w:b/>
      <w:i/>
    </w:rPr>
  </w:style>
  <w:style w:type="paragraph" w:styleId="TOC3">
    <w:name w:val="toc 3"/>
    <w:basedOn w:val="Normal"/>
    <w:next w:val="Normal"/>
    <w:autoRedefine/>
    <w:uiPriority w:val="39"/>
    <w:unhideWhenUsed/>
    <w:rsid w:val="00505C7F"/>
    <w:pPr>
      <w:ind w:left="1276" w:hanging="709"/>
    </w:pPr>
    <w:rPr>
      <w:i/>
    </w:rPr>
  </w:style>
  <w:style w:type="character" w:styleId="Hyperlink">
    <w:name w:val="Hyperlink"/>
    <w:basedOn w:val="DefaultParagraphFont"/>
    <w:uiPriority w:val="99"/>
    <w:unhideWhenUsed/>
    <w:rsid w:val="00A63DF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60151"/>
    <w:pPr>
      <w:spacing w:before="0" w:after="200" w:line="240" w:lineRule="auto"/>
    </w:pPr>
    <w:rPr>
      <w:i/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949B2"/>
    <w:pPr>
      <w:spacing w:after="0"/>
    </w:pPr>
  </w:style>
  <w:style w:type="paragraph" w:styleId="ListParagraph">
    <w:name w:val="List Paragraph"/>
    <w:basedOn w:val="Normal"/>
    <w:uiPriority w:val="34"/>
    <w:qFormat/>
    <w:rsid w:val="008C5E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5D5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95D5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95D5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5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5D5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95D55"/>
  </w:style>
  <w:style w:type="character" w:styleId="UnresolvedMention">
    <w:name w:val="Unresolved Mention"/>
    <w:basedOn w:val="DefaultParagraphFont"/>
    <w:uiPriority w:val="99"/>
    <w:semiHidden/>
    <w:unhideWhenUsed/>
    <w:rsid w:val="005052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44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\Downloads\KTGK_CS102_Bai1_De4\BaiLam_Bai1_De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2208B-109E-4447-970B-49C873CCE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BaiLam_Bai1_De4</Template>
  <TotalTime>1544</TotalTime>
  <Pages>4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PCB7208</dc:creator>
  <cp:keywords/>
  <dc:description/>
  <cp:lastModifiedBy>Nguyễn Huy Hiệp</cp:lastModifiedBy>
  <cp:revision>78</cp:revision>
  <dcterms:created xsi:type="dcterms:W3CDTF">2022-05-11T00:12:00Z</dcterms:created>
  <dcterms:modified xsi:type="dcterms:W3CDTF">2023-02-03T10:17:00Z</dcterms:modified>
</cp:coreProperties>
</file>